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0143C8"/>
    <w:rsid w:val="00031925"/>
    <w:rsid w:val="00175864"/>
    <w:rsid w:val="002D11E8"/>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2013-07-23T17:25:00Z</dcterms:created>
  <dcterms:modified xsi:type="dcterms:W3CDTF">2013-07-23T17:25:00Z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