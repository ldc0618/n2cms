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56" w:rsidRDefault="002D11E8">
      <w:pPr>
        <w:pStyle w:val="Title"/>
      </w:pPr>
      <w:r>
        <w:t>This is a test document</w:t>
      </w:r>
      <w:bookmarkStart w:id="0" w:name="_GoBack"/>
      <w:bookmarkEnd w:id="0"/>
    </w:p>
    <w:p w:rsidR="00677C56" w:rsidRDefault="00842BB6">
      <w:pPr>
        <w:pStyle w:val="Heading1"/>
      </w:pPr>
      <w:r>
        <w:t>Heading</w:t>
      </w:r>
    </w:p>
    <w:p w:rsidR="00677C56" w:rsidRDefault="00842BB6">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677C56" w:rsidRDefault="00842BB6">
      <w:r>
        <w:t>Go ahead and get started.</w:t>
      </w:r>
    </w:p>
    <w:sectPr w:rsidR="00677C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B6"/>
    <w:rsid w:val="002D11E8"/>
    <w:rsid w:val="00677C56"/>
    <w:rsid w:val="00842BB6"/>
    <w:rsid w:val="008701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79B69-B462-4E00-ABBD-775E764C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c06_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ldc0618@cox.net</dc:creator>
  <cp:keywords/>
  <cp:lastModifiedBy>Lane Campbell</cp:lastModifiedBy>
  <cp:revision>2</cp:revision>
  <dcterms:created xsi:type="dcterms:W3CDTF">2013-07-23T17:24:00Z</dcterms:created>
  <dcterms:modified xsi:type="dcterms:W3CDTF">2013-07-23T17:24:00Z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